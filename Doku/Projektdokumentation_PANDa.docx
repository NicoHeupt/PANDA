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57374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25DFB" w:rsidRDefault="00625DFB">
          <w:pPr>
            <w:pStyle w:val="Inhaltsverzeichnisberschrift"/>
          </w:pPr>
          <w:r>
            <w:t>Inhaltsverzeichnis</w:t>
          </w:r>
        </w:p>
        <w:p w:rsidR="00383ED3" w:rsidRDefault="00625DF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11289" w:history="1">
            <w:r w:rsidR="00383ED3" w:rsidRPr="00947538">
              <w:rPr>
                <w:rStyle w:val="Hyperlink"/>
                <w:noProof/>
              </w:rPr>
              <w:t>Projektthema</w:t>
            </w:r>
            <w:r w:rsidR="00383ED3">
              <w:rPr>
                <w:noProof/>
                <w:webHidden/>
              </w:rPr>
              <w:tab/>
            </w:r>
            <w:r w:rsidR="00383ED3">
              <w:rPr>
                <w:noProof/>
                <w:webHidden/>
              </w:rPr>
              <w:fldChar w:fldCharType="begin"/>
            </w:r>
            <w:r w:rsidR="00383ED3">
              <w:rPr>
                <w:noProof/>
                <w:webHidden/>
              </w:rPr>
              <w:instrText xml:space="preserve"> PAGEREF _Toc19611289 \h </w:instrText>
            </w:r>
            <w:r w:rsidR="00383ED3">
              <w:rPr>
                <w:noProof/>
                <w:webHidden/>
              </w:rPr>
            </w:r>
            <w:r w:rsidR="00383ED3">
              <w:rPr>
                <w:noProof/>
                <w:webHidden/>
              </w:rPr>
              <w:fldChar w:fldCharType="separate"/>
            </w:r>
            <w:r w:rsidR="00383ED3">
              <w:rPr>
                <w:noProof/>
                <w:webHidden/>
              </w:rPr>
              <w:t>1</w:t>
            </w:r>
            <w:r w:rsidR="00383ED3">
              <w:rPr>
                <w:noProof/>
                <w:webHidden/>
              </w:rPr>
              <w:fldChar w:fldCharType="end"/>
            </w:r>
          </w:hyperlink>
        </w:p>
        <w:p w:rsidR="00383ED3" w:rsidRDefault="003C2DD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611290" w:history="1">
            <w:r w:rsidR="00383ED3" w:rsidRPr="00947538">
              <w:rPr>
                <w:rStyle w:val="Hyperlink"/>
                <w:noProof/>
              </w:rPr>
              <w:t>Planung</w:t>
            </w:r>
            <w:r w:rsidR="00383ED3">
              <w:rPr>
                <w:noProof/>
                <w:webHidden/>
              </w:rPr>
              <w:tab/>
            </w:r>
            <w:r w:rsidR="00383ED3">
              <w:rPr>
                <w:noProof/>
                <w:webHidden/>
              </w:rPr>
              <w:fldChar w:fldCharType="begin"/>
            </w:r>
            <w:r w:rsidR="00383ED3">
              <w:rPr>
                <w:noProof/>
                <w:webHidden/>
              </w:rPr>
              <w:instrText xml:space="preserve"> PAGEREF _Toc19611290 \h </w:instrText>
            </w:r>
            <w:r w:rsidR="00383ED3">
              <w:rPr>
                <w:noProof/>
                <w:webHidden/>
              </w:rPr>
            </w:r>
            <w:r w:rsidR="00383ED3">
              <w:rPr>
                <w:noProof/>
                <w:webHidden/>
              </w:rPr>
              <w:fldChar w:fldCharType="separate"/>
            </w:r>
            <w:r w:rsidR="00383ED3">
              <w:rPr>
                <w:noProof/>
                <w:webHidden/>
              </w:rPr>
              <w:t>2</w:t>
            </w:r>
            <w:r w:rsidR="00383ED3">
              <w:rPr>
                <w:noProof/>
                <w:webHidden/>
              </w:rPr>
              <w:fldChar w:fldCharType="end"/>
            </w:r>
          </w:hyperlink>
        </w:p>
        <w:p w:rsidR="00383ED3" w:rsidRDefault="003C2DD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611291" w:history="1">
            <w:r w:rsidR="00383ED3" w:rsidRPr="00947538">
              <w:rPr>
                <w:rStyle w:val="Hyperlink"/>
                <w:noProof/>
              </w:rPr>
              <w:t>Konzeptionelle Planung</w:t>
            </w:r>
            <w:r w:rsidR="00383ED3">
              <w:rPr>
                <w:noProof/>
                <w:webHidden/>
              </w:rPr>
              <w:tab/>
            </w:r>
            <w:r w:rsidR="00383ED3">
              <w:rPr>
                <w:noProof/>
                <w:webHidden/>
              </w:rPr>
              <w:fldChar w:fldCharType="begin"/>
            </w:r>
            <w:r w:rsidR="00383ED3">
              <w:rPr>
                <w:noProof/>
                <w:webHidden/>
              </w:rPr>
              <w:instrText xml:space="preserve"> PAGEREF _Toc19611291 \h </w:instrText>
            </w:r>
            <w:r w:rsidR="00383ED3">
              <w:rPr>
                <w:noProof/>
                <w:webHidden/>
              </w:rPr>
            </w:r>
            <w:r w:rsidR="00383ED3">
              <w:rPr>
                <w:noProof/>
                <w:webHidden/>
              </w:rPr>
              <w:fldChar w:fldCharType="separate"/>
            </w:r>
            <w:r w:rsidR="00383ED3">
              <w:rPr>
                <w:noProof/>
                <w:webHidden/>
              </w:rPr>
              <w:t>2</w:t>
            </w:r>
            <w:r w:rsidR="00383ED3">
              <w:rPr>
                <w:noProof/>
                <w:webHidden/>
              </w:rPr>
              <w:fldChar w:fldCharType="end"/>
            </w:r>
          </w:hyperlink>
        </w:p>
        <w:p w:rsidR="00383ED3" w:rsidRDefault="003C2DD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611292" w:history="1">
            <w:r w:rsidR="00383ED3" w:rsidRPr="00947538">
              <w:rPr>
                <w:rStyle w:val="Hyperlink"/>
                <w:noProof/>
              </w:rPr>
              <w:t>Technische Planung</w:t>
            </w:r>
            <w:r w:rsidR="00383ED3">
              <w:rPr>
                <w:noProof/>
                <w:webHidden/>
              </w:rPr>
              <w:tab/>
            </w:r>
            <w:r w:rsidR="00383ED3">
              <w:rPr>
                <w:noProof/>
                <w:webHidden/>
              </w:rPr>
              <w:fldChar w:fldCharType="begin"/>
            </w:r>
            <w:r w:rsidR="00383ED3">
              <w:rPr>
                <w:noProof/>
                <w:webHidden/>
              </w:rPr>
              <w:instrText xml:space="preserve"> PAGEREF _Toc19611292 \h </w:instrText>
            </w:r>
            <w:r w:rsidR="00383ED3">
              <w:rPr>
                <w:noProof/>
                <w:webHidden/>
              </w:rPr>
            </w:r>
            <w:r w:rsidR="00383ED3">
              <w:rPr>
                <w:noProof/>
                <w:webHidden/>
              </w:rPr>
              <w:fldChar w:fldCharType="separate"/>
            </w:r>
            <w:r w:rsidR="00383ED3">
              <w:rPr>
                <w:noProof/>
                <w:webHidden/>
              </w:rPr>
              <w:t>2</w:t>
            </w:r>
            <w:r w:rsidR="00383ED3">
              <w:rPr>
                <w:noProof/>
                <w:webHidden/>
              </w:rPr>
              <w:fldChar w:fldCharType="end"/>
            </w:r>
          </w:hyperlink>
        </w:p>
        <w:p w:rsidR="00383ED3" w:rsidRDefault="003C2DD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611293" w:history="1">
            <w:r w:rsidR="00383ED3" w:rsidRPr="00947538">
              <w:rPr>
                <w:rStyle w:val="Hyperlink"/>
                <w:noProof/>
              </w:rPr>
              <w:t>Lastenheft</w:t>
            </w:r>
            <w:r w:rsidR="00383ED3">
              <w:rPr>
                <w:noProof/>
                <w:webHidden/>
              </w:rPr>
              <w:tab/>
            </w:r>
            <w:r w:rsidR="00383ED3">
              <w:rPr>
                <w:noProof/>
                <w:webHidden/>
              </w:rPr>
              <w:fldChar w:fldCharType="begin"/>
            </w:r>
            <w:r w:rsidR="00383ED3">
              <w:rPr>
                <w:noProof/>
                <w:webHidden/>
              </w:rPr>
              <w:instrText xml:space="preserve"> PAGEREF _Toc19611293 \h </w:instrText>
            </w:r>
            <w:r w:rsidR="00383ED3">
              <w:rPr>
                <w:noProof/>
                <w:webHidden/>
              </w:rPr>
            </w:r>
            <w:r w:rsidR="00383ED3">
              <w:rPr>
                <w:noProof/>
                <w:webHidden/>
              </w:rPr>
              <w:fldChar w:fldCharType="separate"/>
            </w:r>
            <w:r w:rsidR="00383ED3">
              <w:rPr>
                <w:noProof/>
                <w:webHidden/>
              </w:rPr>
              <w:t>2</w:t>
            </w:r>
            <w:r w:rsidR="00383ED3">
              <w:rPr>
                <w:noProof/>
                <w:webHidden/>
              </w:rPr>
              <w:fldChar w:fldCharType="end"/>
            </w:r>
          </w:hyperlink>
        </w:p>
        <w:p w:rsidR="00383ED3" w:rsidRDefault="003C2DD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611294" w:history="1">
            <w:r w:rsidR="00383ED3" w:rsidRPr="00947538">
              <w:rPr>
                <w:rStyle w:val="Hyperlink"/>
                <w:noProof/>
              </w:rPr>
              <w:t>Projektablaufplan</w:t>
            </w:r>
            <w:r w:rsidR="00383ED3">
              <w:rPr>
                <w:noProof/>
                <w:webHidden/>
              </w:rPr>
              <w:tab/>
            </w:r>
            <w:r w:rsidR="00383ED3">
              <w:rPr>
                <w:noProof/>
                <w:webHidden/>
              </w:rPr>
              <w:fldChar w:fldCharType="begin"/>
            </w:r>
            <w:r w:rsidR="00383ED3">
              <w:rPr>
                <w:noProof/>
                <w:webHidden/>
              </w:rPr>
              <w:instrText xml:space="preserve"> PAGEREF _Toc19611294 \h </w:instrText>
            </w:r>
            <w:r w:rsidR="00383ED3">
              <w:rPr>
                <w:noProof/>
                <w:webHidden/>
              </w:rPr>
            </w:r>
            <w:r w:rsidR="00383ED3">
              <w:rPr>
                <w:noProof/>
                <w:webHidden/>
              </w:rPr>
              <w:fldChar w:fldCharType="separate"/>
            </w:r>
            <w:r w:rsidR="00383ED3">
              <w:rPr>
                <w:noProof/>
                <w:webHidden/>
              </w:rPr>
              <w:t>3</w:t>
            </w:r>
            <w:r w:rsidR="00383ED3">
              <w:rPr>
                <w:noProof/>
                <w:webHidden/>
              </w:rPr>
              <w:fldChar w:fldCharType="end"/>
            </w:r>
          </w:hyperlink>
        </w:p>
        <w:p w:rsidR="00383ED3" w:rsidRDefault="003C2DD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611295" w:history="1">
            <w:r w:rsidR="00383ED3" w:rsidRPr="00947538">
              <w:rPr>
                <w:rStyle w:val="Hyperlink"/>
                <w:noProof/>
              </w:rPr>
              <w:t>Projektstrukturplan</w:t>
            </w:r>
            <w:r w:rsidR="00383ED3">
              <w:rPr>
                <w:noProof/>
                <w:webHidden/>
              </w:rPr>
              <w:tab/>
            </w:r>
            <w:r w:rsidR="00383ED3">
              <w:rPr>
                <w:noProof/>
                <w:webHidden/>
              </w:rPr>
              <w:fldChar w:fldCharType="begin"/>
            </w:r>
            <w:r w:rsidR="00383ED3">
              <w:rPr>
                <w:noProof/>
                <w:webHidden/>
              </w:rPr>
              <w:instrText xml:space="preserve"> PAGEREF _Toc19611295 \h </w:instrText>
            </w:r>
            <w:r w:rsidR="00383ED3">
              <w:rPr>
                <w:noProof/>
                <w:webHidden/>
              </w:rPr>
            </w:r>
            <w:r w:rsidR="00383ED3">
              <w:rPr>
                <w:noProof/>
                <w:webHidden/>
              </w:rPr>
              <w:fldChar w:fldCharType="separate"/>
            </w:r>
            <w:r w:rsidR="00383ED3">
              <w:rPr>
                <w:noProof/>
                <w:webHidden/>
              </w:rPr>
              <w:t>3</w:t>
            </w:r>
            <w:r w:rsidR="00383ED3">
              <w:rPr>
                <w:noProof/>
                <w:webHidden/>
              </w:rPr>
              <w:fldChar w:fldCharType="end"/>
            </w:r>
          </w:hyperlink>
        </w:p>
        <w:p w:rsidR="00383ED3" w:rsidRDefault="003C2DD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611296" w:history="1">
            <w:r w:rsidR="00383ED3" w:rsidRPr="00947538">
              <w:rPr>
                <w:rStyle w:val="Hyperlink"/>
                <w:noProof/>
              </w:rPr>
              <w:t>Netzplan</w:t>
            </w:r>
            <w:r w:rsidR="00383ED3">
              <w:rPr>
                <w:noProof/>
                <w:webHidden/>
              </w:rPr>
              <w:tab/>
            </w:r>
            <w:r w:rsidR="00383ED3">
              <w:rPr>
                <w:noProof/>
                <w:webHidden/>
              </w:rPr>
              <w:fldChar w:fldCharType="begin"/>
            </w:r>
            <w:r w:rsidR="00383ED3">
              <w:rPr>
                <w:noProof/>
                <w:webHidden/>
              </w:rPr>
              <w:instrText xml:space="preserve"> PAGEREF _Toc19611296 \h </w:instrText>
            </w:r>
            <w:r w:rsidR="00383ED3">
              <w:rPr>
                <w:noProof/>
                <w:webHidden/>
              </w:rPr>
            </w:r>
            <w:r w:rsidR="00383ED3">
              <w:rPr>
                <w:noProof/>
                <w:webHidden/>
              </w:rPr>
              <w:fldChar w:fldCharType="separate"/>
            </w:r>
            <w:r w:rsidR="00383ED3">
              <w:rPr>
                <w:noProof/>
                <w:webHidden/>
              </w:rPr>
              <w:t>3</w:t>
            </w:r>
            <w:r w:rsidR="00383ED3">
              <w:rPr>
                <w:noProof/>
                <w:webHidden/>
              </w:rPr>
              <w:fldChar w:fldCharType="end"/>
            </w:r>
          </w:hyperlink>
        </w:p>
        <w:p w:rsidR="00383ED3" w:rsidRDefault="003C2DD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611297" w:history="1">
            <w:r w:rsidR="00383ED3" w:rsidRPr="00947538">
              <w:rPr>
                <w:rStyle w:val="Hyperlink"/>
                <w:noProof/>
              </w:rPr>
              <w:t>Präsentation</w:t>
            </w:r>
            <w:r w:rsidR="00383ED3">
              <w:rPr>
                <w:noProof/>
                <w:webHidden/>
              </w:rPr>
              <w:tab/>
            </w:r>
            <w:r w:rsidR="00383ED3">
              <w:rPr>
                <w:noProof/>
                <w:webHidden/>
              </w:rPr>
              <w:fldChar w:fldCharType="begin"/>
            </w:r>
            <w:r w:rsidR="00383ED3">
              <w:rPr>
                <w:noProof/>
                <w:webHidden/>
              </w:rPr>
              <w:instrText xml:space="preserve"> PAGEREF _Toc19611297 \h </w:instrText>
            </w:r>
            <w:r w:rsidR="00383ED3">
              <w:rPr>
                <w:noProof/>
                <w:webHidden/>
              </w:rPr>
            </w:r>
            <w:r w:rsidR="00383ED3">
              <w:rPr>
                <w:noProof/>
                <w:webHidden/>
              </w:rPr>
              <w:fldChar w:fldCharType="separate"/>
            </w:r>
            <w:r w:rsidR="00383ED3">
              <w:rPr>
                <w:noProof/>
                <w:webHidden/>
              </w:rPr>
              <w:t>3</w:t>
            </w:r>
            <w:r w:rsidR="00383ED3">
              <w:rPr>
                <w:noProof/>
                <w:webHidden/>
              </w:rPr>
              <w:fldChar w:fldCharType="end"/>
            </w:r>
          </w:hyperlink>
        </w:p>
        <w:p w:rsidR="00383ED3" w:rsidRDefault="003C2DD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611298" w:history="1">
            <w:r w:rsidR="00383ED3" w:rsidRPr="00947538">
              <w:rPr>
                <w:rStyle w:val="Hyperlink"/>
                <w:noProof/>
              </w:rPr>
              <w:t>Datenmodell</w:t>
            </w:r>
            <w:r w:rsidR="00383ED3">
              <w:rPr>
                <w:noProof/>
                <w:webHidden/>
              </w:rPr>
              <w:tab/>
            </w:r>
            <w:r w:rsidR="00383ED3">
              <w:rPr>
                <w:noProof/>
                <w:webHidden/>
              </w:rPr>
              <w:fldChar w:fldCharType="begin"/>
            </w:r>
            <w:r w:rsidR="00383ED3">
              <w:rPr>
                <w:noProof/>
                <w:webHidden/>
              </w:rPr>
              <w:instrText xml:space="preserve"> PAGEREF _Toc19611298 \h </w:instrText>
            </w:r>
            <w:r w:rsidR="00383ED3">
              <w:rPr>
                <w:noProof/>
                <w:webHidden/>
              </w:rPr>
            </w:r>
            <w:r w:rsidR="00383ED3">
              <w:rPr>
                <w:noProof/>
                <w:webHidden/>
              </w:rPr>
              <w:fldChar w:fldCharType="separate"/>
            </w:r>
            <w:r w:rsidR="00383ED3">
              <w:rPr>
                <w:noProof/>
                <w:webHidden/>
              </w:rPr>
              <w:t>3</w:t>
            </w:r>
            <w:r w:rsidR="00383ED3">
              <w:rPr>
                <w:noProof/>
                <w:webHidden/>
              </w:rPr>
              <w:fldChar w:fldCharType="end"/>
            </w:r>
          </w:hyperlink>
        </w:p>
        <w:p w:rsidR="00383ED3" w:rsidRDefault="003C2DD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611299" w:history="1">
            <w:r w:rsidR="00383ED3" w:rsidRPr="00947538">
              <w:rPr>
                <w:rStyle w:val="Hyperlink"/>
                <w:noProof/>
              </w:rPr>
              <w:t>Cliententwicklung</w:t>
            </w:r>
            <w:r w:rsidR="00383ED3">
              <w:rPr>
                <w:noProof/>
                <w:webHidden/>
              </w:rPr>
              <w:tab/>
            </w:r>
            <w:r w:rsidR="00383ED3">
              <w:rPr>
                <w:noProof/>
                <w:webHidden/>
              </w:rPr>
              <w:fldChar w:fldCharType="begin"/>
            </w:r>
            <w:r w:rsidR="00383ED3">
              <w:rPr>
                <w:noProof/>
                <w:webHidden/>
              </w:rPr>
              <w:instrText xml:space="preserve"> PAGEREF _Toc19611299 \h </w:instrText>
            </w:r>
            <w:r w:rsidR="00383ED3">
              <w:rPr>
                <w:noProof/>
                <w:webHidden/>
              </w:rPr>
            </w:r>
            <w:r w:rsidR="00383ED3">
              <w:rPr>
                <w:noProof/>
                <w:webHidden/>
              </w:rPr>
              <w:fldChar w:fldCharType="separate"/>
            </w:r>
            <w:r w:rsidR="00383ED3">
              <w:rPr>
                <w:noProof/>
                <w:webHidden/>
              </w:rPr>
              <w:t>3</w:t>
            </w:r>
            <w:r w:rsidR="00383ED3">
              <w:rPr>
                <w:noProof/>
                <w:webHidden/>
              </w:rPr>
              <w:fldChar w:fldCharType="end"/>
            </w:r>
          </w:hyperlink>
        </w:p>
        <w:p w:rsidR="00383ED3" w:rsidRDefault="003C2DD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611300" w:history="1">
            <w:r w:rsidR="00383ED3" w:rsidRPr="00947538">
              <w:rPr>
                <w:rStyle w:val="Hyperlink"/>
                <w:noProof/>
              </w:rPr>
              <w:t>Serverentwicklung</w:t>
            </w:r>
            <w:r w:rsidR="00383ED3">
              <w:rPr>
                <w:noProof/>
                <w:webHidden/>
              </w:rPr>
              <w:tab/>
            </w:r>
            <w:r w:rsidR="00383ED3">
              <w:rPr>
                <w:noProof/>
                <w:webHidden/>
              </w:rPr>
              <w:fldChar w:fldCharType="begin"/>
            </w:r>
            <w:r w:rsidR="00383ED3">
              <w:rPr>
                <w:noProof/>
                <w:webHidden/>
              </w:rPr>
              <w:instrText xml:space="preserve"> PAGEREF _Toc19611300 \h </w:instrText>
            </w:r>
            <w:r w:rsidR="00383ED3">
              <w:rPr>
                <w:noProof/>
                <w:webHidden/>
              </w:rPr>
            </w:r>
            <w:r w:rsidR="00383ED3">
              <w:rPr>
                <w:noProof/>
                <w:webHidden/>
              </w:rPr>
              <w:fldChar w:fldCharType="separate"/>
            </w:r>
            <w:r w:rsidR="00383ED3">
              <w:rPr>
                <w:noProof/>
                <w:webHidden/>
              </w:rPr>
              <w:t>3</w:t>
            </w:r>
            <w:r w:rsidR="00383ED3">
              <w:rPr>
                <w:noProof/>
                <w:webHidden/>
              </w:rPr>
              <w:fldChar w:fldCharType="end"/>
            </w:r>
          </w:hyperlink>
        </w:p>
        <w:p w:rsidR="00383ED3" w:rsidRDefault="003C2DD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611301" w:history="1">
            <w:r w:rsidR="00383ED3" w:rsidRPr="00947538">
              <w:rPr>
                <w:rStyle w:val="Hyperlink"/>
                <w:noProof/>
              </w:rPr>
              <w:t>Zukünftige Weiterentwicklungen</w:t>
            </w:r>
            <w:r w:rsidR="00383ED3">
              <w:rPr>
                <w:noProof/>
                <w:webHidden/>
              </w:rPr>
              <w:tab/>
            </w:r>
            <w:r w:rsidR="00383ED3">
              <w:rPr>
                <w:noProof/>
                <w:webHidden/>
              </w:rPr>
              <w:fldChar w:fldCharType="begin"/>
            </w:r>
            <w:r w:rsidR="00383ED3">
              <w:rPr>
                <w:noProof/>
                <w:webHidden/>
              </w:rPr>
              <w:instrText xml:space="preserve"> PAGEREF _Toc19611301 \h </w:instrText>
            </w:r>
            <w:r w:rsidR="00383ED3">
              <w:rPr>
                <w:noProof/>
                <w:webHidden/>
              </w:rPr>
            </w:r>
            <w:r w:rsidR="00383ED3">
              <w:rPr>
                <w:noProof/>
                <w:webHidden/>
              </w:rPr>
              <w:fldChar w:fldCharType="separate"/>
            </w:r>
            <w:r w:rsidR="00383ED3">
              <w:rPr>
                <w:noProof/>
                <w:webHidden/>
              </w:rPr>
              <w:t>3</w:t>
            </w:r>
            <w:r w:rsidR="00383ED3">
              <w:rPr>
                <w:noProof/>
                <w:webHidden/>
              </w:rPr>
              <w:fldChar w:fldCharType="end"/>
            </w:r>
          </w:hyperlink>
        </w:p>
        <w:p w:rsidR="00625DFB" w:rsidRDefault="00625DFB">
          <w:r>
            <w:rPr>
              <w:b/>
              <w:bCs/>
            </w:rPr>
            <w:fldChar w:fldCharType="end"/>
          </w:r>
        </w:p>
      </w:sdtContent>
    </w:sdt>
    <w:p w:rsidR="00625DFB" w:rsidRDefault="00625DFB" w:rsidP="00625DFB"/>
    <w:p w:rsidR="00625DFB" w:rsidRDefault="00625DFB" w:rsidP="00625DFB">
      <w:pPr>
        <w:pStyle w:val="berschrift1"/>
      </w:pPr>
      <w:bookmarkStart w:id="1" w:name="_Toc19611289"/>
      <w:r>
        <w:t>Projektthema</w:t>
      </w:r>
      <w:bookmarkEnd w:id="1"/>
    </w:p>
    <w:p w:rsidR="00B75847" w:rsidRDefault="009C1C9F" w:rsidP="00625DFB">
      <w:r>
        <w:t xml:space="preserve">Im Zuge des Unterrichts </w:t>
      </w:r>
      <w:r w:rsidR="00291B74">
        <w:t>Planen, Erstellen und Programmieren eines Börsenplanspieles</w:t>
      </w:r>
      <w:r w:rsidR="000F0874">
        <w:t xml:space="preserve">, mit dem Projektnamen </w:t>
      </w:r>
      <w:proofErr w:type="spellStart"/>
      <w:r w:rsidR="000F0874">
        <w:t>PANDa</w:t>
      </w:r>
      <w:proofErr w:type="spellEnd"/>
      <w:r w:rsidR="00291B74">
        <w:t>.</w:t>
      </w:r>
      <w:r w:rsidR="00B75847">
        <w:t xml:space="preserve"> </w:t>
      </w:r>
    </w:p>
    <w:p w:rsidR="00625DFB" w:rsidRDefault="00B75847" w:rsidP="00625DFB">
      <w:r>
        <w:t xml:space="preserve">In diesem Spiel soll ein virtueller Markt entwickelt werden, auf dem Spielern </w:t>
      </w:r>
      <w:r w:rsidR="00B62A30">
        <w:t xml:space="preserve">gleichzeitig (Multiplayer) </w:t>
      </w:r>
      <w:r>
        <w:t>Waren handeln können.</w:t>
      </w:r>
      <w:r w:rsidR="009C1C9F">
        <w:t xml:space="preserve"> Die Spieler loggen sich mit Username und Passwort ein.</w:t>
      </w:r>
    </w:p>
    <w:p w:rsidR="003932F7" w:rsidRDefault="003932F7" w:rsidP="00625DFB"/>
    <w:p w:rsidR="00854FD8" w:rsidRDefault="00854FD8" w:rsidP="00625DFB"/>
    <w:p w:rsidR="00B46224" w:rsidRDefault="00B46224" w:rsidP="00625DFB"/>
    <w:p w:rsidR="00B46224" w:rsidRDefault="00B46224" w:rsidP="00625DFB"/>
    <w:p w:rsidR="00B46224" w:rsidRDefault="00B46224" w:rsidP="00625DFB"/>
    <w:p w:rsidR="00B46224" w:rsidRDefault="00B46224" w:rsidP="00625DFB"/>
    <w:p w:rsidR="00B46224" w:rsidRDefault="00B46224" w:rsidP="00625DFB"/>
    <w:p w:rsidR="00B46224" w:rsidRDefault="00B46224" w:rsidP="00625DFB"/>
    <w:p w:rsidR="00B46224" w:rsidRDefault="00B46224" w:rsidP="00625DFB"/>
    <w:p w:rsidR="00B46224" w:rsidRDefault="00B46224" w:rsidP="00625DFB"/>
    <w:p w:rsidR="00B46224" w:rsidRDefault="00B46224" w:rsidP="00625DFB"/>
    <w:p w:rsidR="00B46224" w:rsidRDefault="00B46224" w:rsidP="00625DFB"/>
    <w:p w:rsidR="00B46224" w:rsidRDefault="00B46224" w:rsidP="00625DFB"/>
    <w:p w:rsidR="00B46224" w:rsidRDefault="00B46224" w:rsidP="00625DFB"/>
    <w:p w:rsidR="000D2213" w:rsidRDefault="000D2213" w:rsidP="000D2213">
      <w:pPr>
        <w:pStyle w:val="berschrift1"/>
      </w:pPr>
      <w:bookmarkStart w:id="2" w:name="_Toc19611290"/>
      <w:r>
        <w:t>Planung</w:t>
      </w:r>
      <w:bookmarkEnd w:id="2"/>
    </w:p>
    <w:p w:rsidR="000D2213" w:rsidRDefault="000D2213" w:rsidP="000D2213">
      <w:r>
        <w:t>Welche Anforderungen, Möglichkeiten und Komplexität soll das Projekt erreichen?</w:t>
      </w:r>
    </w:p>
    <w:p w:rsidR="000D2213" w:rsidRDefault="000D2213" w:rsidP="000D2213">
      <w:r>
        <w:t>Mit welchen Mitteln erreichen wir die in der Planung entwickelten Forderungen?</w:t>
      </w:r>
    </w:p>
    <w:p w:rsidR="00854FD8" w:rsidRPr="000D2213" w:rsidRDefault="00854FD8" w:rsidP="000D2213"/>
    <w:p w:rsidR="00625DFB" w:rsidRDefault="000D2213" w:rsidP="000D2213">
      <w:pPr>
        <w:pStyle w:val="berschrift2"/>
      </w:pPr>
      <w:bookmarkStart w:id="3" w:name="_Toc19611291"/>
      <w:r>
        <w:t>Konzeptionelle Planung</w:t>
      </w:r>
      <w:bookmarkEnd w:id="3"/>
    </w:p>
    <w:p w:rsidR="000D2213" w:rsidRDefault="000D2213" w:rsidP="000D2213">
      <w:r>
        <w:t>Das Spiel soll in Echtzeit, mit dem Prozessen: Kaufen, Verkaufen und neue Waren auf den Markt bringen, laufen.</w:t>
      </w:r>
    </w:p>
    <w:p w:rsidR="002E7249" w:rsidRDefault="002E7249" w:rsidP="000D2213">
      <w:r>
        <w:t>Die Struktur ist Server-Client basiert. Server ist der Markt (Börse) und die Clients sind die Händler an dieser.</w:t>
      </w:r>
    </w:p>
    <w:p w:rsidR="000D2213" w:rsidRDefault="004B3FD7" w:rsidP="000D2213">
      <w:r>
        <w:t>Es gab zwei Optionen woher die Daten kommen sollen:</w:t>
      </w:r>
    </w:p>
    <w:p w:rsidR="004B3FD7" w:rsidRDefault="004B3FD7" w:rsidP="004B3FD7">
      <w:pPr>
        <w:pStyle w:val="Listenabsatz"/>
        <w:numPr>
          <w:ilvl w:val="0"/>
          <w:numId w:val="1"/>
        </w:numPr>
      </w:pPr>
      <w:r>
        <w:t>Eigene, kleine Marktsimulation</w:t>
      </w:r>
    </w:p>
    <w:p w:rsidR="004B3FD7" w:rsidRDefault="004B3FD7" w:rsidP="004B3FD7">
      <w:pPr>
        <w:pStyle w:val="Listenabsatz"/>
        <w:numPr>
          <w:ilvl w:val="0"/>
          <w:numId w:val="1"/>
        </w:numPr>
      </w:pPr>
      <w:r>
        <w:t>Vorgefertigte Marktsimulation</w:t>
      </w:r>
    </w:p>
    <w:p w:rsidR="004B3FD7" w:rsidRDefault="004B3FD7" w:rsidP="000D2213">
      <w:r>
        <w:t>In Frage kam wegen der Individualisierbarkeit</w:t>
      </w:r>
      <w:r w:rsidR="002E7249">
        <w:t xml:space="preserve"> nur</w:t>
      </w:r>
      <w:r>
        <w:t xml:space="preserve"> eine eigene kleine Marktsimulation mit zufällig Generierten Werten. </w:t>
      </w:r>
    </w:p>
    <w:p w:rsidR="002E7249" w:rsidRDefault="002E7249" w:rsidP="000D2213">
      <w:r>
        <w:t xml:space="preserve">Der Einfluss </w:t>
      </w:r>
      <w:r w:rsidR="00B95186">
        <w:t>der Spieler</w:t>
      </w:r>
      <w:r>
        <w:t xml:space="preserve"> auf den Markt</w:t>
      </w:r>
      <w:r w:rsidR="00B95186">
        <w:t xml:space="preserve"> schlägt sich mit seinem Handeln wieder.</w:t>
      </w:r>
    </w:p>
    <w:p w:rsidR="00B46224" w:rsidRDefault="00B46224" w:rsidP="000D2213"/>
    <w:p w:rsidR="000D2213" w:rsidRDefault="000D2213" w:rsidP="000D2213">
      <w:pPr>
        <w:pStyle w:val="berschrift2"/>
      </w:pPr>
      <w:bookmarkStart w:id="4" w:name="_Toc19611292"/>
      <w:r>
        <w:t>Technische Planung</w:t>
      </w:r>
      <w:bookmarkEnd w:id="4"/>
    </w:p>
    <w:p w:rsidR="000D2213" w:rsidRDefault="00854FD8" w:rsidP="000D2213">
      <w:r>
        <w:t>Die Plattform des Servers und des Clients sind ASP.NETZ Core 2.2 mit der Weboberfläche als UI.</w:t>
      </w:r>
    </w:p>
    <w:p w:rsidR="00854FD8" w:rsidRDefault="00854FD8" w:rsidP="000D2213">
      <w:r>
        <w:t xml:space="preserve">Die Kommunikation zwischen Server und Client ist die </w:t>
      </w:r>
      <w:proofErr w:type="spellStart"/>
      <w:r>
        <w:t>RESTful</w:t>
      </w:r>
      <w:proofErr w:type="spellEnd"/>
      <w:r>
        <w:t xml:space="preserve"> API.</w:t>
      </w:r>
    </w:p>
    <w:p w:rsidR="00854FD8" w:rsidRDefault="00854FD8" w:rsidP="000D2213">
      <w:r>
        <w:t xml:space="preserve">User Accounts werden einfach als Tabelle mit Username + Passwort + Konto + Depot. </w:t>
      </w:r>
    </w:p>
    <w:p w:rsidR="00C316AD" w:rsidRDefault="00C316AD" w:rsidP="000D2213">
      <w:r>
        <w:t xml:space="preserve">Das verwendete </w:t>
      </w:r>
      <w:r w:rsidR="00753082">
        <w:t>Lizenzmodell ist die MIT-Lizenz.</w:t>
      </w:r>
      <w:r>
        <w:t xml:space="preserve"> Siehe </w:t>
      </w:r>
      <w:hyperlink r:id="rId8" w:history="1">
        <w:r>
          <w:rPr>
            <w:rStyle w:val="Hyperlink"/>
          </w:rPr>
          <w:t>https://de.wikipedia.org/wiki/MIT-Lizenz</w:t>
        </w:r>
      </w:hyperlink>
    </w:p>
    <w:p w:rsidR="000D2213" w:rsidRPr="000D2213" w:rsidRDefault="008E5FDE" w:rsidP="000D2213">
      <w:r>
        <w:rPr>
          <w:noProof/>
          <w:lang w:eastAsia="de-DE"/>
        </w:rPr>
        <w:drawing>
          <wp:inline distT="0" distB="0" distL="0" distR="0" wp14:anchorId="33D5A9F9" wp14:editId="26E68149">
            <wp:extent cx="5760720" cy="1777522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346" t="11905" r="20635" b="58466"/>
                    <a:stretch/>
                  </pic:blipFill>
                  <pic:spPr bwMode="auto">
                    <a:xfrm>
                      <a:off x="0" y="0"/>
                      <a:ext cx="5760720" cy="1777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5DFB" w:rsidRDefault="00625DFB" w:rsidP="00625DFB">
      <w:pPr>
        <w:pStyle w:val="berschrift2"/>
      </w:pPr>
      <w:bookmarkStart w:id="5" w:name="_Toc19611293"/>
      <w:r>
        <w:t>Lastenheft</w:t>
      </w:r>
      <w:bookmarkEnd w:id="5"/>
    </w:p>
    <w:p w:rsidR="00F25CAA" w:rsidRDefault="00F25CAA" w:rsidP="00F25CAA">
      <w:r>
        <w:t>Erstellung des Lastenheftes mit folgendem Inhalt:</w:t>
      </w:r>
    </w:p>
    <w:p w:rsidR="00F25CAA" w:rsidRDefault="00F25CAA" w:rsidP="00F25CAA">
      <w:pPr>
        <w:pStyle w:val="Listenabsatz"/>
        <w:numPr>
          <w:ilvl w:val="0"/>
          <w:numId w:val="2"/>
        </w:numPr>
      </w:pPr>
      <w:r>
        <w:t>Ausgangssituation</w:t>
      </w:r>
    </w:p>
    <w:p w:rsidR="00F25CAA" w:rsidRDefault="00F25CAA" w:rsidP="00F25CAA">
      <w:pPr>
        <w:pStyle w:val="Listenabsatz"/>
        <w:numPr>
          <w:ilvl w:val="0"/>
          <w:numId w:val="2"/>
        </w:numPr>
      </w:pPr>
      <w:r>
        <w:t>Zielsetzung</w:t>
      </w:r>
    </w:p>
    <w:p w:rsidR="00F25CAA" w:rsidRDefault="00F25CAA" w:rsidP="00F25CAA">
      <w:pPr>
        <w:pStyle w:val="Listenabsatz"/>
        <w:numPr>
          <w:ilvl w:val="0"/>
          <w:numId w:val="2"/>
        </w:numPr>
      </w:pPr>
      <w:r>
        <w:t>Projektphasen und Meilensteine</w:t>
      </w:r>
    </w:p>
    <w:p w:rsidR="00F25CAA" w:rsidRPr="00F25CAA" w:rsidRDefault="00F25CAA" w:rsidP="00F25CAA"/>
    <w:p w:rsidR="00625DFB" w:rsidRDefault="00625DFB" w:rsidP="00625DFB">
      <w:pPr>
        <w:pStyle w:val="berschrift2"/>
      </w:pPr>
      <w:bookmarkStart w:id="6" w:name="_Toc19611294"/>
      <w:r>
        <w:lastRenderedPageBreak/>
        <w:t>Projektablaufplan</w:t>
      </w:r>
      <w:bookmarkEnd w:id="6"/>
    </w:p>
    <w:p w:rsidR="00CD4CB1" w:rsidRPr="00CD4CB1" w:rsidRDefault="00CD4CB1" w:rsidP="00CD4CB1"/>
    <w:p w:rsidR="00625DFB" w:rsidRDefault="00625DFB" w:rsidP="00625DFB">
      <w:pPr>
        <w:pStyle w:val="berschrift2"/>
      </w:pPr>
      <w:bookmarkStart w:id="7" w:name="_Toc19611295"/>
      <w:r>
        <w:t>Projektstrukturplan</w:t>
      </w:r>
      <w:bookmarkEnd w:id="7"/>
    </w:p>
    <w:p w:rsidR="00CD4CB1" w:rsidRPr="00CD4CB1" w:rsidRDefault="00CD4CB1" w:rsidP="00CD4CB1"/>
    <w:p w:rsidR="00625DFB" w:rsidRDefault="00625DFB" w:rsidP="00625DFB">
      <w:pPr>
        <w:pStyle w:val="berschrift2"/>
      </w:pPr>
      <w:bookmarkStart w:id="8" w:name="_Toc19611296"/>
      <w:r>
        <w:t>Netzplan</w:t>
      </w:r>
      <w:bookmarkEnd w:id="8"/>
    </w:p>
    <w:p w:rsidR="00625DFB" w:rsidRPr="00625DFB" w:rsidRDefault="00625DFB" w:rsidP="00625DFB">
      <w:pPr>
        <w:pStyle w:val="berschrift2"/>
      </w:pPr>
      <w:bookmarkStart w:id="9" w:name="_Toc19611297"/>
      <w:r>
        <w:t>Präsentation</w:t>
      </w:r>
      <w:bookmarkEnd w:id="9"/>
    </w:p>
    <w:p w:rsidR="00625DFB" w:rsidRDefault="00625DFB" w:rsidP="00625DFB"/>
    <w:p w:rsidR="00625DFB" w:rsidRDefault="00625DFB" w:rsidP="00625DFB">
      <w:pPr>
        <w:pStyle w:val="berschrift1"/>
      </w:pPr>
      <w:bookmarkStart w:id="10" w:name="_Toc19611298"/>
      <w:r>
        <w:t>Datenmodell</w:t>
      </w:r>
      <w:bookmarkEnd w:id="10"/>
    </w:p>
    <w:p w:rsidR="00CD4CB1" w:rsidRDefault="008D3CB8" w:rsidP="00CD4CB1"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270080</wp:posOffset>
            </wp:positionV>
            <wp:extent cx="6265545" cy="3625894"/>
            <wp:effectExtent l="0" t="0" r="1905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enmodell_Projekt_PAND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5545" cy="36258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4CB1">
        <w:t>Früher Entwurf</w:t>
      </w:r>
    </w:p>
    <w:p w:rsidR="00383ED3" w:rsidRDefault="00383ED3" w:rsidP="00CD4CB1"/>
    <w:p w:rsidR="00383ED3" w:rsidRDefault="00383ED3" w:rsidP="00CD4CB1"/>
    <w:p w:rsidR="00383ED3" w:rsidRDefault="00383ED3" w:rsidP="00CD4CB1"/>
    <w:p w:rsidR="00383ED3" w:rsidRDefault="00383ED3" w:rsidP="00CD4CB1"/>
    <w:p w:rsidR="00383ED3" w:rsidRDefault="00383ED3" w:rsidP="00CD4CB1"/>
    <w:p w:rsidR="00383ED3" w:rsidRDefault="00383ED3" w:rsidP="00CD4CB1"/>
    <w:p w:rsidR="00383ED3" w:rsidRDefault="00383ED3" w:rsidP="00CD4CB1"/>
    <w:p w:rsidR="00383ED3" w:rsidRDefault="00383ED3" w:rsidP="00CD4CB1"/>
    <w:p w:rsidR="00383ED3" w:rsidRDefault="00383ED3" w:rsidP="00CD4CB1"/>
    <w:p w:rsidR="00383ED3" w:rsidRDefault="00383ED3" w:rsidP="00CD4CB1"/>
    <w:p w:rsidR="00383ED3" w:rsidRDefault="00383ED3" w:rsidP="00CD4CB1"/>
    <w:p w:rsidR="00383ED3" w:rsidRDefault="00383ED3" w:rsidP="00CD4CB1"/>
    <w:p w:rsidR="00383ED3" w:rsidRPr="00CD4CB1" w:rsidRDefault="00383ED3" w:rsidP="00CD4CB1"/>
    <w:p w:rsidR="004579A1" w:rsidRPr="004579A1" w:rsidRDefault="004579A1" w:rsidP="004579A1"/>
    <w:p w:rsidR="00625DFB" w:rsidRDefault="00625DFB" w:rsidP="00625DFB">
      <w:pPr>
        <w:pStyle w:val="berschrift1"/>
      </w:pPr>
      <w:bookmarkStart w:id="11" w:name="_Toc19611299"/>
      <w:r>
        <w:t>Cliententwicklung</w:t>
      </w:r>
      <w:bookmarkEnd w:id="11"/>
    </w:p>
    <w:p w:rsidR="00625DFB" w:rsidRDefault="00625DFB" w:rsidP="00625DFB"/>
    <w:p w:rsidR="00625DFB" w:rsidRDefault="00625DFB" w:rsidP="00625DFB">
      <w:pPr>
        <w:pStyle w:val="berschrift1"/>
      </w:pPr>
      <w:bookmarkStart w:id="12" w:name="_Toc19611300"/>
      <w:r>
        <w:t>Serverentwicklung</w:t>
      </w:r>
      <w:bookmarkEnd w:id="12"/>
    </w:p>
    <w:p w:rsidR="008E5FDE" w:rsidRPr="008E5FDE" w:rsidRDefault="008E5FDE" w:rsidP="008E5FDE"/>
    <w:p w:rsidR="008E5FDE" w:rsidRPr="008E5FDE" w:rsidRDefault="008E5FDE" w:rsidP="008E5FDE">
      <w:pPr>
        <w:pStyle w:val="berschrift1"/>
      </w:pPr>
      <w:bookmarkStart w:id="13" w:name="_Toc19611301"/>
      <w:r>
        <w:t>Zukünftige Weiterentwicklungen</w:t>
      </w:r>
      <w:bookmarkEnd w:id="13"/>
    </w:p>
    <w:p w:rsidR="00625DFB" w:rsidRDefault="00625DFB" w:rsidP="00625DFB"/>
    <w:p w:rsidR="00625DFB" w:rsidRPr="00625DFB" w:rsidRDefault="00625DFB" w:rsidP="00625DFB"/>
    <w:p w:rsidR="00625DFB" w:rsidRDefault="00625DFB" w:rsidP="00625DFB"/>
    <w:p w:rsidR="00625DFB" w:rsidRPr="00625DFB" w:rsidRDefault="00625DFB" w:rsidP="00625DFB">
      <w:pPr>
        <w:pStyle w:val="berschrift1"/>
      </w:pPr>
    </w:p>
    <w:p w:rsidR="00625DFB" w:rsidRDefault="00625DFB" w:rsidP="00625DFB"/>
    <w:p w:rsidR="00625DFB" w:rsidRPr="00625DFB" w:rsidRDefault="00625DFB" w:rsidP="00625DFB"/>
    <w:sectPr w:rsidR="00625DFB" w:rsidRPr="00625DFB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2213" w:rsidRDefault="000D2213" w:rsidP="00625DFB">
      <w:pPr>
        <w:spacing w:after="0" w:line="240" w:lineRule="auto"/>
      </w:pPr>
      <w:r>
        <w:separator/>
      </w:r>
    </w:p>
  </w:endnote>
  <w:endnote w:type="continuationSeparator" w:id="0">
    <w:p w:rsidR="000D2213" w:rsidRDefault="000D2213" w:rsidP="00625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2213" w:rsidRDefault="000D2213" w:rsidP="00625DFB">
      <w:pPr>
        <w:spacing w:after="0" w:line="240" w:lineRule="auto"/>
      </w:pPr>
      <w:r>
        <w:separator/>
      </w:r>
    </w:p>
  </w:footnote>
  <w:footnote w:type="continuationSeparator" w:id="0">
    <w:p w:rsidR="000D2213" w:rsidRDefault="000D2213" w:rsidP="00625D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213" w:rsidRPr="007B76C1" w:rsidRDefault="003C2DD1" w:rsidP="00625DFB">
    <w:pPr>
      <w:pStyle w:val="Kopfzeile"/>
      <w:jc w:val="center"/>
      <w:rPr>
        <w:rFonts w:asciiTheme="majorHAnsi" w:hAnsiTheme="majorHAnsi" w:cstheme="majorHAnsi"/>
        <w:b/>
        <w:color w:val="767171" w:themeColor="background2" w:themeShade="80"/>
        <w:sz w:val="44"/>
      </w:rPr>
    </w:pPr>
    <w:sdt>
      <w:sdtPr>
        <w:rPr>
          <w:rFonts w:asciiTheme="majorHAnsi" w:hAnsiTheme="majorHAnsi" w:cstheme="majorHAnsi"/>
          <w:b/>
          <w:color w:val="767171" w:themeColor="background2" w:themeShade="80"/>
          <w:sz w:val="32"/>
        </w:rPr>
        <w:id w:val="-1481680916"/>
        <w:docPartObj>
          <w:docPartGallery w:val="Page Numbers (Margins)"/>
          <w:docPartUnique/>
        </w:docPartObj>
      </w:sdtPr>
      <w:sdtEndPr/>
      <w:sdtContent>
        <w:r w:rsidR="000D2213" w:rsidRPr="00DB503A">
          <w:rPr>
            <w:rFonts w:asciiTheme="majorHAnsi" w:hAnsiTheme="majorHAnsi" w:cstheme="majorHAnsi"/>
            <w:b/>
            <w:noProof/>
            <w:color w:val="767171" w:themeColor="background2" w:themeShade="80"/>
            <w:sz w:val="32"/>
            <w:lang w:eastAsia="de-DE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727710" cy="329565"/>
                  <wp:effectExtent l="0" t="0" r="0" b="3810"/>
                  <wp:wrapNone/>
                  <wp:docPr id="2" name="Rechteck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771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D2213" w:rsidRDefault="000D2213">
                              <w:pPr>
                                <w:pBdr>
                                  <w:bottom w:val="single" w:sz="4" w:space="1" w:color="auto"/>
                                </w:pBd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3C2DD1">
                                <w:rPr>
                                  <w:noProof/>
                                </w:rPr>
                                <w:t>4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hteck 2" o:spid="_x0000_s1026" style="position:absolute;left:0;text-align:left;margin-left:6.1pt;margin-top:0;width:57.3pt;height:25.95pt;z-index:251661312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" o:allowincell="f" stroked="f">
                  <v:textbox>
                    <w:txbxContent>
                      <w:p w:rsidR="000D2213" w:rsidRDefault="000D2213">
                        <w:pPr>
                          <w:pBdr>
                            <w:bottom w:val="single" w:sz="4" w:space="1" w:color="auto"/>
                          </w:pBd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3C2DD1">
                          <w:rPr>
                            <w:noProof/>
                          </w:rPr>
                          <w:t>4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0D2213" w:rsidRPr="007B76C1">
      <w:rPr>
        <w:rFonts w:asciiTheme="majorHAnsi" w:hAnsiTheme="majorHAnsi" w:cstheme="majorHAnsi"/>
        <w:b/>
        <w:color w:val="767171" w:themeColor="background2" w:themeShade="80"/>
        <w:sz w:val="44"/>
      </w:rPr>
      <w:t xml:space="preserve">Projektdokumentation </w:t>
    </w:r>
    <w:proofErr w:type="spellStart"/>
    <w:r w:rsidR="000D2213" w:rsidRPr="007B76C1">
      <w:rPr>
        <w:rFonts w:asciiTheme="majorHAnsi" w:hAnsiTheme="majorHAnsi" w:cstheme="majorHAnsi"/>
        <w:b/>
        <w:color w:val="767171" w:themeColor="background2" w:themeShade="80"/>
        <w:sz w:val="44"/>
      </w:rPr>
      <w:t>PANDa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8652E1"/>
    <w:multiLevelType w:val="hybridMultilevel"/>
    <w:tmpl w:val="A4143F54"/>
    <w:lvl w:ilvl="0" w:tplc="20BC45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27121D"/>
    <w:multiLevelType w:val="hybridMultilevel"/>
    <w:tmpl w:val="B9741B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DFB"/>
    <w:rsid w:val="000D2213"/>
    <w:rsid w:val="000F0874"/>
    <w:rsid w:val="00136BB8"/>
    <w:rsid w:val="00291B74"/>
    <w:rsid w:val="002E7249"/>
    <w:rsid w:val="002F35B8"/>
    <w:rsid w:val="00383ED3"/>
    <w:rsid w:val="003932F7"/>
    <w:rsid w:val="003C2DD1"/>
    <w:rsid w:val="004579A1"/>
    <w:rsid w:val="004B3FD7"/>
    <w:rsid w:val="00625DFB"/>
    <w:rsid w:val="00753082"/>
    <w:rsid w:val="007B76C1"/>
    <w:rsid w:val="00854FD8"/>
    <w:rsid w:val="008D3CB8"/>
    <w:rsid w:val="008E5FDE"/>
    <w:rsid w:val="009C1C9F"/>
    <w:rsid w:val="00AB7541"/>
    <w:rsid w:val="00B33F90"/>
    <w:rsid w:val="00B46224"/>
    <w:rsid w:val="00B62A30"/>
    <w:rsid w:val="00B75847"/>
    <w:rsid w:val="00B768EF"/>
    <w:rsid w:val="00B95186"/>
    <w:rsid w:val="00C316AD"/>
    <w:rsid w:val="00CD4CB1"/>
    <w:rsid w:val="00DB503A"/>
    <w:rsid w:val="00F2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chartTrackingRefBased/>
  <w15:docId w15:val="{A349E950-3A26-48CF-9973-81ACF5262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25D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25D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25D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25DFB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625DF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625DFB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25D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625D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25DFB"/>
  </w:style>
  <w:style w:type="paragraph" w:styleId="Fuzeile">
    <w:name w:val="footer"/>
    <w:basedOn w:val="Standard"/>
    <w:link w:val="FuzeileZchn"/>
    <w:uiPriority w:val="99"/>
    <w:unhideWhenUsed/>
    <w:rsid w:val="00625D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25DFB"/>
  </w:style>
  <w:style w:type="paragraph" w:styleId="Verzeichnis2">
    <w:name w:val="toc 2"/>
    <w:basedOn w:val="Standard"/>
    <w:next w:val="Standard"/>
    <w:autoRedefine/>
    <w:uiPriority w:val="39"/>
    <w:unhideWhenUsed/>
    <w:rsid w:val="00625DFB"/>
    <w:pPr>
      <w:spacing w:after="100"/>
      <w:ind w:left="220"/>
    </w:pPr>
  </w:style>
  <w:style w:type="paragraph" w:styleId="Listenabsatz">
    <w:name w:val="List Paragraph"/>
    <w:basedOn w:val="Standard"/>
    <w:uiPriority w:val="34"/>
    <w:qFormat/>
    <w:rsid w:val="004B3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MIT-Lizenz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992DC-3C4E-4FC6-A152-C6BB7673C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295F2299</Template>
  <TotalTime>0</TotalTime>
  <Pages>4</Pages>
  <Words>390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 Grünewald</dc:creator>
  <cp:keywords/>
  <dc:description/>
  <cp:lastModifiedBy>Arno Grünewald</cp:lastModifiedBy>
  <cp:revision>26</cp:revision>
  <dcterms:created xsi:type="dcterms:W3CDTF">2019-09-03T09:14:00Z</dcterms:created>
  <dcterms:modified xsi:type="dcterms:W3CDTF">2019-09-17T09:30:00Z</dcterms:modified>
</cp:coreProperties>
</file>